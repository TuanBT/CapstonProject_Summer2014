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1749"/>
        <w:gridCol w:w="1227"/>
        <w:gridCol w:w="2849"/>
        <w:gridCol w:w="127"/>
        <w:gridCol w:w="1688"/>
        <w:gridCol w:w="1288"/>
      </w:tblGrid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F6647A" w:rsidP="00BF063C">
            <w:pPr>
              <w:pStyle w:val="MinutesandAgendaTitle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Third</w:t>
            </w:r>
            <w:r w:rsidR="00D541CC">
              <w:rPr>
                <w:rFonts w:ascii="Arial" w:hAnsi="Arial" w:cs="Arial"/>
                <w:sz w:val="24"/>
              </w:rPr>
              <w:t xml:space="preserve"> Meeting </w:t>
            </w:r>
            <w:r w:rsidR="007743C2">
              <w:rPr>
                <w:rFonts w:ascii="Arial" w:hAnsi="Arial" w:cs="Arial"/>
                <w:sz w:val="24"/>
              </w:rPr>
              <w:t>(</w:t>
            </w:r>
            <w:r w:rsidR="00BF063C">
              <w:rPr>
                <w:rFonts w:ascii="Arial" w:hAnsi="Arial" w:cs="Arial"/>
                <w:sz w:val="24"/>
              </w:rPr>
              <w:t>Afternoon</w:t>
            </w:r>
            <w:r w:rsidR="00F55082">
              <w:rPr>
                <w:rFonts w:ascii="Arial" w:hAnsi="Arial" w:cs="Arial"/>
                <w:sz w:val="24"/>
              </w:rPr>
              <w:t xml:space="preserve"> 22/05</w:t>
            </w:r>
            <w:r w:rsidR="006F67C8">
              <w:rPr>
                <w:rFonts w:ascii="Arial" w:hAnsi="Arial" w:cs="Arial"/>
                <w:sz w:val="24"/>
              </w:rPr>
              <w:t>/2014</w:t>
            </w:r>
            <w:r w:rsidR="00866044">
              <w:rPr>
                <w:rFonts w:ascii="Arial" w:hAnsi="Arial" w:cs="Arial"/>
                <w:sz w:val="24"/>
              </w:rPr>
              <w:t>)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737EB1" w:rsidP="00425BE6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22/05</w:t>
            </w:r>
            <w:r w:rsidR="00425BE6">
              <w:rPr>
                <w:sz w:val="21"/>
              </w:rPr>
              <w:t>/2014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F55082" w:rsidP="001149FF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>01</w:t>
            </w:r>
            <w:r w:rsidR="001E61D7">
              <w:rPr>
                <w:spacing w:val="0"/>
                <w:sz w:val="21"/>
              </w:rPr>
              <w:t>:</w:t>
            </w:r>
            <w:r>
              <w:rPr>
                <w:spacing w:val="0"/>
                <w:sz w:val="21"/>
              </w:rPr>
              <w:t>15 pm – 02</w:t>
            </w:r>
            <w:r w:rsidR="001149FF">
              <w:rPr>
                <w:spacing w:val="0"/>
                <w:sz w:val="21"/>
              </w:rPr>
              <w:t>:</w:t>
            </w:r>
            <w:bookmarkStart w:id="0" w:name="_GoBack"/>
            <w:bookmarkEnd w:id="0"/>
            <w:r>
              <w:rPr>
                <w:spacing w:val="0"/>
                <w:sz w:val="21"/>
              </w:rPr>
              <w:t>00</w:t>
            </w:r>
            <w:r w:rsidR="00526758">
              <w:rPr>
                <w:spacing w:val="0"/>
                <w:sz w:val="21"/>
              </w:rPr>
              <w:t xml:space="preserve"> pm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310743" w:rsidP="001E61D7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 xml:space="preserve">Room </w:t>
            </w:r>
            <w:r w:rsidR="00F55082">
              <w:rPr>
                <w:spacing w:val="0"/>
                <w:sz w:val="21"/>
              </w:rPr>
              <w:t>404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Note taker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F55082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TuanTL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Attendees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DD5D21" w:rsidP="001E61D7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AnNDH, BaoTQ, BaoLM, TuanTB</w:t>
            </w:r>
            <w:r w:rsidR="001E61D7">
              <w:rPr>
                <w:sz w:val="21"/>
              </w:rPr>
              <w:t>, TuanTL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10071A" w:rsidRPr="0082115E" w:rsidRDefault="0096259B" w:rsidP="00645D22">
            <w:pPr>
              <w:pStyle w:val="MinutesandAgendaTitles"/>
              <w:rPr>
                <w:sz w:val="24"/>
              </w:rPr>
            </w:pPr>
            <w:r>
              <w:rPr>
                <w:sz w:val="24"/>
              </w:rPr>
              <w:t xml:space="preserve">Review for week </w:t>
            </w:r>
            <w:r w:rsidR="00737EB1">
              <w:rPr>
                <w:sz w:val="24"/>
              </w:rPr>
              <w:t>3</w:t>
            </w:r>
            <w:r w:rsidRPr="00694847">
              <w:rPr>
                <w:sz w:val="24"/>
                <w:vertAlign w:val="superscript"/>
              </w:rPr>
              <w:t>th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10071A" w:rsidRPr="0082115E" w:rsidRDefault="001E61D7" w:rsidP="00806843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01</w:t>
            </w:r>
            <w:r w:rsidR="00A8363E">
              <w:rPr>
                <w:sz w:val="21"/>
              </w:rPr>
              <w:t>:</w:t>
            </w:r>
            <w:r w:rsidR="00806843">
              <w:rPr>
                <w:sz w:val="21"/>
              </w:rPr>
              <w:t>15</w:t>
            </w:r>
            <w:r>
              <w:rPr>
                <w:sz w:val="21"/>
              </w:rPr>
              <w:t xml:space="preserve"> p</w:t>
            </w:r>
            <w:r w:rsidR="0010071A" w:rsidRPr="0082115E">
              <w:rPr>
                <w:sz w:val="21"/>
              </w:rPr>
              <w:t>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10071A" w:rsidRDefault="0010071A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All</w:t>
            </w:r>
          </w:p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694847" w:rsidP="00A8363E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Review main function</w:t>
            </w:r>
            <w:r w:rsidR="0039369E">
              <w:rPr>
                <w:sz w:val="21"/>
              </w:rPr>
              <w:t>s</w:t>
            </w:r>
            <w:r>
              <w:rPr>
                <w:sz w:val="21"/>
              </w:rPr>
              <w:t xml:space="preserve"> of the project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 w:rsidTr="00BB5269">
        <w:trPr>
          <w:trHeight w:hRule="exact" w:val="386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56E6A" w:rsidRPr="00BB5269" w:rsidRDefault="00DD5D21" w:rsidP="00DD5D21">
            <w:pPr>
              <w:pStyle w:val="BodyCopy"/>
              <w:numPr>
                <w:ilvl w:val="0"/>
                <w:numId w:val="7"/>
              </w:numPr>
              <w:rPr>
                <w:sz w:val="21"/>
              </w:rPr>
            </w:pPr>
            <w:r>
              <w:rPr>
                <w:sz w:val="21"/>
              </w:rPr>
              <w:t>C</w:t>
            </w:r>
            <w:r w:rsidR="00F20C58">
              <w:rPr>
                <w:sz w:val="21"/>
              </w:rPr>
              <w:t xml:space="preserve">omplete </w:t>
            </w:r>
            <w:r>
              <w:rPr>
                <w:sz w:val="21"/>
              </w:rPr>
              <w:t>database</w:t>
            </w:r>
            <w:r w:rsidR="00F20C58">
              <w:rPr>
                <w:sz w:val="21"/>
              </w:rPr>
              <w:t xml:space="preserve">, </w:t>
            </w:r>
            <w:r>
              <w:rPr>
                <w:sz w:val="21"/>
              </w:rPr>
              <w:t>usecase, main function.</w:t>
            </w:r>
          </w:p>
        </w:tc>
      </w:tr>
      <w:tr w:rsidR="00BB5269" w:rsidRPr="0082115E" w:rsidTr="00CA7F3D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BB5269" w:rsidRPr="0082115E" w:rsidTr="004B3BAD">
        <w:trPr>
          <w:trHeight w:hRule="exact" w:val="849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4B3BAD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Continue</w:t>
            </w:r>
            <w:r w:rsidR="00DD5D21">
              <w:rPr>
                <w:sz w:val="21"/>
              </w:rPr>
              <w:t xml:space="preserve"> complete database, usecase, main function.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DD5D21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BaoTQ, BaoLM, TuanTB, TuanTL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</w:p>
        </w:tc>
      </w:tr>
    </w:tbl>
    <w:p w:rsidR="006E0E70" w:rsidRPr="0082115E" w:rsidRDefault="006E0E70">
      <w:pPr>
        <w:rPr>
          <w:sz w:val="22"/>
        </w:rPr>
      </w:pPr>
    </w:p>
    <w:sectPr w:rsidR="006E0E70" w:rsidRPr="0082115E" w:rsidSect="006E0E70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1F0" w:rsidRDefault="007D21F0">
      <w:r>
        <w:separator/>
      </w:r>
    </w:p>
  </w:endnote>
  <w:endnote w:type="continuationSeparator" w:id="1">
    <w:p w:rsidR="007D21F0" w:rsidRDefault="007D21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1F0" w:rsidRDefault="007D21F0">
      <w:r>
        <w:separator/>
      </w:r>
    </w:p>
  </w:footnote>
  <w:footnote w:type="continuationSeparator" w:id="1">
    <w:p w:rsidR="007D21F0" w:rsidRDefault="007D21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240AD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ED72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D8F4C2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D4F44F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4AA4034"/>
    <w:multiLevelType w:val="hybridMultilevel"/>
    <w:tmpl w:val="AB9888EE"/>
    <w:lvl w:ilvl="0" w:tplc="47E8EE04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F6165B"/>
    <w:multiLevelType w:val="hybridMultilevel"/>
    <w:tmpl w:val="D69482B6"/>
    <w:lvl w:ilvl="0" w:tplc="FB42C7FE">
      <w:numFmt w:val="bullet"/>
      <w:lvlText w:val="-"/>
      <w:lvlJc w:val="left"/>
      <w:pPr>
        <w:ind w:left="108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39696D"/>
    <w:multiLevelType w:val="hybridMultilevel"/>
    <w:tmpl w:val="DAF23514"/>
    <w:lvl w:ilvl="0" w:tplc="83D0481C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46E1"/>
    <w:rsid w:val="0000187D"/>
    <w:rsid w:val="00032758"/>
    <w:rsid w:val="00042015"/>
    <w:rsid w:val="00083723"/>
    <w:rsid w:val="000C3B6E"/>
    <w:rsid w:val="000D4B3E"/>
    <w:rsid w:val="0010071A"/>
    <w:rsid w:val="001149FF"/>
    <w:rsid w:val="00131CA3"/>
    <w:rsid w:val="00132859"/>
    <w:rsid w:val="001835A3"/>
    <w:rsid w:val="0018514B"/>
    <w:rsid w:val="0019670D"/>
    <w:rsid w:val="001D07BD"/>
    <w:rsid w:val="001E61D7"/>
    <w:rsid w:val="001F0D6D"/>
    <w:rsid w:val="002244A2"/>
    <w:rsid w:val="00285F0C"/>
    <w:rsid w:val="002A6B4D"/>
    <w:rsid w:val="00306797"/>
    <w:rsid w:val="00310743"/>
    <w:rsid w:val="003146E1"/>
    <w:rsid w:val="00325AE4"/>
    <w:rsid w:val="003360EA"/>
    <w:rsid w:val="003545FA"/>
    <w:rsid w:val="00371594"/>
    <w:rsid w:val="00376666"/>
    <w:rsid w:val="0039369E"/>
    <w:rsid w:val="003A5175"/>
    <w:rsid w:val="003D5325"/>
    <w:rsid w:val="003D6A88"/>
    <w:rsid w:val="00425BE6"/>
    <w:rsid w:val="004335BE"/>
    <w:rsid w:val="00473A20"/>
    <w:rsid w:val="00476AC8"/>
    <w:rsid w:val="004A345D"/>
    <w:rsid w:val="004B3BAD"/>
    <w:rsid w:val="004B55BB"/>
    <w:rsid w:val="004C0175"/>
    <w:rsid w:val="004D65F8"/>
    <w:rsid w:val="004D7341"/>
    <w:rsid w:val="004E1CFD"/>
    <w:rsid w:val="00516CA8"/>
    <w:rsid w:val="00526758"/>
    <w:rsid w:val="00556E6A"/>
    <w:rsid w:val="005B29C2"/>
    <w:rsid w:val="005C6652"/>
    <w:rsid w:val="005F2174"/>
    <w:rsid w:val="006240C5"/>
    <w:rsid w:val="006426C0"/>
    <w:rsid w:val="00645D22"/>
    <w:rsid w:val="00694847"/>
    <w:rsid w:val="006B3F0A"/>
    <w:rsid w:val="006C619C"/>
    <w:rsid w:val="006E0E70"/>
    <w:rsid w:val="006F6279"/>
    <w:rsid w:val="006F67C8"/>
    <w:rsid w:val="007035FE"/>
    <w:rsid w:val="00705FE3"/>
    <w:rsid w:val="007317C3"/>
    <w:rsid w:val="00737EB1"/>
    <w:rsid w:val="007432EC"/>
    <w:rsid w:val="007743C2"/>
    <w:rsid w:val="007B3077"/>
    <w:rsid w:val="007D21F0"/>
    <w:rsid w:val="00806843"/>
    <w:rsid w:val="0082115E"/>
    <w:rsid w:val="00825DE7"/>
    <w:rsid w:val="0084551B"/>
    <w:rsid w:val="00864AB7"/>
    <w:rsid w:val="00866044"/>
    <w:rsid w:val="0087426A"/>
    <w:rsid w:val="00894350"/>
    <w:rsid w:val="008A0242"/>
    <w:rsid w:val="009122B8"/>
    <w:rsid w:val="009459F9"/>
    <w:rsid w:val="0096259B"/>
    <w:rsid w:val="009D2E7F"/>
    <w:rsid w:val="009F1D6C"/>
    <w:rsid w:val="00A0343F"/>
    <w:rsid w:val="00A71C10"/>
    <w:rsid w:val="00A8363E"/>
    <w:rsid w:val="00B4503C"/>
    <w:rsid w:val="00B662E0"/>
    <w:rsid w:val="00BA5403"/>
    <w:rsid w:val="00BA6A72"/>
    <w:rsid w:val="00BB0A46"/>
    <w:rsid w:val="00BB5269"/>
    <w:rsid w:val="00BC6D22"/>
    <w:rsid w:val="00BD28AB"/>
    <w:rsid w:val="00BF063C"/>
    <w:rsid w:val="00BF165D"/>
    <w:rsid w:val="00C12225"/>
    <w:rsid w:val="00D02BF1"/>
    <w:rsid w:val="00D541CC"/>
    <w:rsid w:val="00D74C7B"/>
    <w:rsid w:val="00DD0162"/>
    <w:rsid w:val="00DD5D21"/>
    <w:rsid w:val="00DE2777"/>
    <w:rsid w:val="00E066A0"/>
    <w:rsid w:val="00E2054A"/>
    <w:rsid w:val="00E26960"/>
    <w:rsid w:val="00E51488"/>
    <w:rsid w:val="00EB1EEE"/>
    <w:rsid w:val="00ED4FE4"/>
    <w:rsid w:val="00EE3614"/>
    <w:rsid w:val="00EF1EDF"/>
    <w:rsid w:val="00EF62AC"/>
    <w:rsid w:val="00F20C58"/>
    <w:rsid w:val="00F55082"/>
    <w:rsid w:val="00F6647A"/>
    <w:rsid w:val="00FF36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1651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ASUS</cp:lastModifiedBy>
  <cp:revision>83</cp:revision>
  <cp:lastPrinted>2006-08-01T17:47:00Z</cp:lastPrinted>
  <dcterms:created xsi:type="dcterms:W3CDTF">2013-09-09T11:37:00Z</dcterms:created>
  <dcterms:modified xsi:type="dcterms:W3CDTF">2014-05-22T15:10:00Z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